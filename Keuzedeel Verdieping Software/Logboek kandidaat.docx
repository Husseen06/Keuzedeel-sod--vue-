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46060" w14:textId="77777777" w:rsidR="00A40354" w:rsidRDefault="00A40354" w:rsidP="00685F3C">
      <w:pPr>
        <w:pStyle w:val="Kop1"/>
      </w:pPr>
      <w:r>
        <w:t>Logboek kandidaat</w:t>
      </w:r>
    </w:p>
    <w:p w14:paraId="23A23E49" w14:textId="77777777" w:rsidR="0002171A" w:rsidRPr="0002171A" w:rsidRDefault="0002171A" w:rsidP="0002171A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839"/>
        <w:gridCol w:w="12155"/>
      </w:tblGrid>
      <w:tr w:rsidR="00A40354" w14:paraId="7A156271" w14:textId="77777777" w:rsidTr="00021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223C304B" w14:textId="77777777" w:rsidR="00A40354" w:rsidRPr="004E40FA" w:rsidRDefault="00A40354" w:rsidP="00346A45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1C81BBC0" w14:textId="77777777" w:rsidTr="00021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216E87E8" w14:textId="77777777" w:rsidR="00A40354" w:rsidRDefault="00A40354" w:rsidP="00346A45">
            <w:r>
              <w:t>Naam kandidaat</w:t>
            </w:r>
          </w:p>
        </w:tc>
        <w:tc>
          <w:tcPr>
            <w:tcW w:w="4343" w:type="pct"/>
          </w:tcPr>
          <w:p w14:paraId="286096B1" w14:textId="3DFE6D6D" w:rsidR="00A40354" w:rsidRDefault="003E3C52" w:rsidP="00346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Husseen Aden</w:t>
            </w:r>
          </w:p>
        </w:tc>
      </w:tr>
      <w:tr w:rsidR="00A40354" w14:paraId="381AE53C" w14:textId="77777777" w:rsidTr="00021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380C781D" w14:textId="77777777" w:rsidR="00A40354" w:rsidRDefault="00A40354" w:rsidP="00346A45">
            <w:r>
              <w:t>Studentnummer</w:t>
            </w:r>
          </w:p>
        </w:tc>
        <w:tc>
          <w:tcPr>
            <w:tcW w:w="4343" w:type="pct"/>
          </w:tcPr>
          <w:p w14:paraId="5168AF53" w14:textId="5E456C3A" w:rsidR="00A40354" w:rsidRDefault="003E3C52" w:rsidP="00346A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9022293</w:t>
            </w:r>
          </w:p>
        </w:tc>
      </w:tr>
      <w:tr w:rsidR="00A40354" w14:paraId="637E72F0" w14:textId="77777777" w:rsidTr="00021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7AD8FFB7" w14:textId="77777777" w:rsidR="00A40354" w:rsidRDefault="00A40354" w:rsidP="00346A45">
            <w:r>
              <w:t>Klas/groep</w:t>
            </w:r>
          </w:p>
        </w:tc>
        <w:tc>
          <w:tcPr>
            <w:tcW w:w="4343" w:type="pct"/>
          </w:tcPr>
          <w:p w14:paraId="71D71646" w14:textId="10CA4DB8" w:rsidR="00A40354" w:rsidRDefault="00131051" w:rsidP="00346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051">
              <w:t>PALVSOD2F </w:t>
            </w:r>
          </w:p>
        </w:tc>
      </w:tr>
    </w:tbl>
    <w:p w14:paraId="050C569B" w14:textId="77777777" w:rsidR="00A40354" w:rsidRDefault="00A40354" w:rsidP="0002171A"/>
    <w:tbl>
      <w:tblPr>
        <w:tblStyle w:val="SPLVeldnamendonkerpaars-1ekolomentotaalrijgroen"/>
        <w:tblW w:w="5063" w:type="pct"/>
        <w:tblLook w:val="04A0" w:firstRow="1" w:lastRow="0" w:firstColumn="1" w:lastColumn="0" w:noHBand="0" w:noVBand="1"/>
      </w:tblPr>
      <w:tblGrid>
        <w:gridCol w:w="1861"/>
        <w:gridCol w:w="7465"/>
        <w:gridCol w:w="3302"/>
        <w:gridCol w:w="1542"/>
      </w:tblGrid>
      <w:tr w:rsidR="00FB52C8" w14:paraId="7DC9EC0D" w14:textId="77777777" w:rsidTr="0013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single" w:sz="4" w:space="0" w:color="FFFFFF" w:themeColor="background1"/>
            </w:tcBorders>
            <w:shd w:val="clear" w:color="auto" w:fill="56355B"/>
          </w:tcPr>
          <w:p w14:paraId="45631D9F" w14:textId="77777777" w:rsidR="00FB52C8" w:rsidRPr="00DE4CFF" w:rsidRDefault="00FB52C8" w:rsidP="00346A45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63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06744823" w14:textId="77777777" w:rsidR="00963DA1" w:rsidRPr="003D3FCC" w:rsidRDefault="003D3FCC" w:rsidP="003D3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Wat heb je gedaan?</w:t>
            </w:r>
          </w:p>
        </w:tc>
        <w:tc>
          <w:tcPr>
            <w:tcW w:w="116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3600255B" w14:textId="77777777" w:rsidR="00FB52C8" w:rsidRPr="00DE4CFF" w:rsidRDefault="003D3FCC" w:rsidP="00346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Wat was het r</w:t>
            </w:r>
            <w:r w:rsidR="00FB52C8" w:rsidRPr="00DE4CFF">
              <w:rPr>
                <w:b/>
                <w:color w:val="FFFFFF" w:themeColor="background1"/>
              </w:rPr>
              <w:t>esultaat</w:t>
            </w:r>
            <w:r>
              <w:rPr>
                <w:b/>
                <w:color w:val="FFFFFF" w:themeColor="background1"/>
              </w:rPr>
              <w:t>?</w:t>
            </w:r>
          </w:p>
        </w:tc>
        <w:tc>
          <w:tcPr>
            <w:tcW w:w="544" w:type="pct"/>
            <w:tcBorders>
              <w:left w:val="single" w:sz="4" w:space="0" w:color="FFFFFF" w:themeColor="background1"/>
            </w:tcBorders>
            <w:shd w:val="clear" w:color="auto" w:fill="56355B"/>
          </w:tcPr>
          <w:p w14:paraId="3EA5E834" w14:textId="77777777" w:rsidR="00FB52C8" w:rsidRPr="00DE4CFF" w:rsidRDefault="00773A9A" w:rsidP="00346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Opdrachtnr.</w:t>
            </w:r>
          </w:p>
        </w:tc>
      </w:tr>
      <w:tr w:rsidR="00FB52C8" w14:paraId="74F3682B" w14:textId="77777777" w:rsidTr="0013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4671B4C5" w14:textId="531BD96B" w:rsidR="00FB52C8" w:rsidRDefault="00131051" w:rsidP="00346A45">
            <w:r>
              <w:t>18-02-2025</w:t>
            </w:r>
          </w:p>
        </w:tc>
        <w:tc>
          <w:tcPr>
            <w:tcW w:w="2634" w:type="pct"/>
          </w:tcPr>
          <w:p w14:paraId="1330C1C3" w14:textId="41B73CE0" w:rsidR="00FB52C8" w:rsidRDefault="00131051" w:rsidP="00346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051">
              <w:t>Ik heb het project doorgenomen, dit verslag gestart en naar de uitleg van de docent geluisterd.</w:t>
            </w:r>
          </w:p>
        </w:tc>
        <w:tc>
          <w:tcPr>
            <w:tcW w:w="1165" w:type="pct"/>
          </w:tcPr>
          <w:p w14:paraId="5086014C" w14:textId="6732D32F" w:rsidR="00FB52C8" w:rsidRPr="00E62F80" w:rsidRDefault="00131051" w:rsidP="00346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begin gemaakt aan het logboek</w:t>
            </w:r>
          </w:p>
        </w:tc>
        <w:tc>
          <w:tcPr>
            <w:tcW w:w="544" w:type="pct"/>
          </w:tcPr>
          <w:p w14:paraId="3FECA7F0" w14:textId="139D3D96" w:rsidR="00FB52C8" w:rsidRPr="00E62F80" w:rsidRDefault="00616DE4" w:rsidP="00346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F235F" w14:paraId="170DF98F" w14:textId="77777777" w:rsidTr="00131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38F02C7D" w14:textId="794EA44A" w:rsidR="002F235F" w:rsidRDefault="002F235F" w:rsidP="002F235F">
            <w:r>
              <w:t>11-03-2025</w:t>
            </w:r>
          </w:p>
        </w:tc>
        <w:tc>
          <w:tcPr>
            <w:tcW w:w="2634" w:type="pct"/>
          </w:tcPr>
          <w:p w14:paraId="70E77C6B" w14:textId="22FF3309" w:rsidR="002F235F" w:rsidRDefault="002F235F" w:rsidP="002F2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Vandaag heb ik mezelf ingelezen over de </w:t>
            </w:r>
            <w:r w:rsidR="00053099">
              <w:t>1</w:t>
            </w:r>
            <w:r w:rsidR="00053099" w:rsidRPr="00053099">
              <w:rPr>
                <w:vertAlign w:val="superscript"/>
              </w:rPr>
              <w:t>ste</w:t>
            </w:r>
            <w:r w:rsidR="00053099">
              <w:t xml:space="preserve"> </w:t>
            </w:r>
            <w:r>
              <w:t>opdracht van het keuzedeel.</w:t>
            </w:r>
          </w:p>
        </w:tc>
        <w:tc>
          <w:tcPr>
            <w:tcW w:w="1165" w:type="pct"/>
          </w:tcPr>
          <w:p w14:paraId="7B9CF9DF" w14:textId="4D8E6421" w:rsidR="002F235F" w:rsidRPr="00E62F80" w:rsidRDefault="002F235F" w:rsidP="002F2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Ingelezen over de eerste opdracht</w:t>
            </w:r>
          </w:p>
        </w:tc>
        <w:tc>
          <w:tcPr>
            <w:tcW w:w="544" w:type="pct"/>
          </w:tcPr>
          <w:p w14:paraId="502ADA85" w14:textId="0A526089" w:rsidR="002F235F" w:rsidRPr="00E62F80" w:rsidRDefault="00616DE4" w:rsidP="002F2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235F" w14:paraId="64FFD4C8" w14:textId="77777777" w:rsidTr="0013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0E2BA33E" w14:textId="6DDFA45F" w:rsidR="002F235F" w:rsidRDefault="002F235F" w:rsidP="002F235F">
            <w:r>
              <w:t>18-03-2025</w:t>
            </w:r>
          </w:p>
        </w:tc>
        <w:tc>
          <w:tcPr>
            <w:tcW w:w="2634" w:type="pct"/>
          </w:tcPr>
          <w:p w14:paraId="3B222F28" w14:textId="33313C89" w:rsidR="002F235F" w:rsidRDefault="002F235F" w:rsidP="002F2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Vandaag heb ik aan de eerste opdracht van het keuzedeel gemaakt en ingeleverd</w:t>
            </w:r>
            <w:r w:rsidR="00053099">
              <w:t xml:space="preserve"> en ingelezen over de 2</w:t>
            </w:r>
            <w:r w:rsidR="00053099" w:rsidRPr="00053099">
              <w:rPr>
                <w:vertAlign w:val="superscript"/>
              </w:rPr>
              <w:t>de</w:t>
            </w:r>
            <w:r w:rsidR="00053099">
              <w:t xml:space="preserve"> opdracht</w:t>
            </w:r>
          </w:p>
        </w:tc>
        <w:tc>
          <w:tcPr>
            <w:tcW w:w="1165" w:type="pct"/>
          </w:tcPr>
          <w:p w14:paraId="2977DCC3" w14:textId="0FD7521F" w:rsidR="002F235F" w:rsidRPr="00E62F80" w:rsidRDefault="002F235F" w:rsidP="002F2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opdracht ingeleverd</w:t>
            </w:r>
            <w:r w:rsidR="00053099">
              <w:t xml:space="preserve"> en ingelezen </w:t>
            </w:r>
            <w:r w:rsidR="00616DE4">
              <w:t>over de 2</w:t>
            </w:r>
            <w:r w:rsidR="00616DE4" w:rsidRPr="00616DE4">
              <w:rPr>
                <w:vertAlign w:val="superscript"/>
              </w:rPr>
              <w:t>de</w:t>
            </w:r>
            <w:r w:rsidR="00616DE4">
              <w:t xml:space="preserve"> opdracht.</w:t>
            </w:r>
          </w:p>
        </w:tc>
        <w:tc>
          <w:tcPr>
            <w:tcW w:w="544" w:type="pct"/>
          </w:tcPr>
          <w:p w14:paraId="765CE666" w14:textId="71E10398" w:rsidR="002F235F" w:rsidRPr="00E62F80" w:rsidRDefault="002F235F" w:rsidP="002F2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F235F" w14:paraId="0939C3EF" w14:textId="77777777" w:rsidTr="00131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4592F511" w14:textId="4F84F91D" w:rsidR="002F235F" w:rsidRDefault="002F235F" w:rsidP="002F235F">
            <w:r>
              <w:t>18-03-2025</w:t>
            </w:r>
          </w:p>
        </w:tc>
        <w:tc>
          <w:tcPr>
            <w:tcW w:w="2634" w:type="pct"/>
          </w:tcPr>
          <w:p w14:paraId="31D0630B" w14:textId="0C2082DF" w:rsidR="002F235F" w:rsidRDefault="002F235F" w:rsidP="002F2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5" w:type="pct"/>
          </w:tcPr>
          <w:p w14:paraId="22747CFB" w14:textId="5BD8F1AA" w:rsidR="002F235F" w:rsidRPr="00E62F80" w:rsidRDefault="002F235F" w:rsidP="002F2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4" w:type="pct"/>
          </w:tcPr>
          <w:p w14:paraId="69EB76CF" w14:textId="2CBBF9D9" w:rsidR="002F235F" w:rsidRPr="00E62F80" w:rsidRDefault="002F235F" w:rsidP="002F2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35F" w14:paraId="5A2F5AA7" w14:textId="77777777" w:rsidTr="0013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</w:tcPr>
          <w:p w14:paraId="081E6E69" w14:textId="77777777" w:rsidR="002F235F" w:rsidRDefault="002F235F" w:rsidP="002F235F"/>
        </w:tc>
        <w:tc>
          <w:tcPr>
            <w:tcW w:w="2634" w:type="pct"/>
          </w:tcPr>
          <w:p w14:paraId="127E69AB" w14:textId="77777777" w:rsidR="002F235F" w:rsidRDefault="002F235F" w:rsidP="002F2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pct"/>
          </w:tcPr>
          <w:p w14:paraId="16A88F74" w14:textId="77777777" w:rsidR="002F235F" w:rsidRPr="00E62F80" w:rsidRDefault="002F235F" w:rsidP="002F2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pct"/>
          </w:tcPr>
          <w:p w14:paraId="5B940FCF" w14:textId="77777777" w:rsidR="002F235F" w:rsidRPr="00E62F80" w:rsidRDefault="002F235F" w:rsidP="002F2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B5AC6E" w14:textId="77777777" w:rsidR="00FB52C8" w:rsidRPr="00DE4CFF" w:rsidRDefault="00FB52C8" w:rsidP="0056032D">
      <w:pPr>
        <w:spacing w:after="160" w:line="259" w:lineRule="auto"/>
        <w:rPr>
          <w:color w:val="FFFFFF" w:themeColor="background1"/>
        </w:rPr>
      </w:pPr>
    </w:p>
    <w:p w14:paraId="05A4EA28" w14:textId="77777777" w:rsidR="0056032D" w:rsidRPr="0056032D" w:rsidRDefault="0056032D" w:rsidP="00FB52C8">
      <w:pPr>
        <w:spacing w:after="160" w:line="259" w:lineRule="auto"/>
        <w:rPr>
          <w:sz w:val="2"/>
          <w:szCs w:val="2"/>
        </w:rPr>
      </w:pPr>
    </w:p>
    <w:sectPr w:rsidR="0056032D" w:rsidRPr="0056032D" w:rsidSect="00217079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784D2" w14:textId="77777777" w:rsidR="007050C9" w:rsidRDefault="007050C9" w:rsidP="00910A2E">
      <w:pPr>
        <w:spacing w:line="240" w:lineRule="auto"/>
      </w:pPr>
      <w:r>
        <w:separator/>
      </w:r>
    </w:p>
  </w:endnote>
  <w:endnote w:type="continuationSeparator" w:id="0">
    <w:p w14:paraId="0A85415F" w14:textId="77777777" w:rsidR="007050C9" w:rsidRDefault="007050C9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A762B" w14:textId="77777777" w:rsidR="007E2385" w:rsidRPr="0056032D" w:rsidRDefault="0056032D" w:rsidP="0056032D">
    <w:pPr>
      <w:pStyle w:val="Voettekst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0FEAAA42" wp14:editId="389263CB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40354" w:rsidRPr="00A40354">
      <w:t>Logboek kandidaat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0E68D" w14:textId="77777777" w:rsidR="007050C9" w:rsidRDefault="007050C9" w:rsidP="00910A2E">
      <w:pPr>
        <w:spacing w:line="240" w:lineRule="auto"/>
      </w:pPr>
      <w:r>
        <w:separator/>
      </w:r>
    </w:p>
  </w:footnote>
  <w:footnote w:type="continuationSeparator" w:id="0">
    <w:p w14:paraId="60320D3E" w14:textId="77777777" w:rsidR="007050C9" w:rsidRDefault="007050C9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B2E8F" w14:textId="77777777" w:rsidR="007E2385" w:rsidRPr="00A40354" w:rsidRDefault="007E2385" w:rsidP="00A4035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89D"/>
    <w:multiLevelType w:val="hybridMultilevel"/>
    <w:tmpl w:val="12DA726E"/>
    <w:lvl w:ilvl="0" w:tplc="294A5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51031">
    <w:abstractNumId w:val="1"/>
  </w:num>
  <w:num w:numId="2" w16cid:durableId="61949779">
    <w:abstractNumId w:val="3"/>
  </w:num>
  <w:num w:numId="3" w16cid:durableId="1872843094">
    <w:abstractNumId w:val="7"/>
  </w:num>
  <w:num w:numId="4" w16cid:durableId="1534725604">
    <w:abstractNumId w:val="5"/>
  </w:num>
  <w:num w:numId="5" w16cid:durableId="914045842">
    <w:abstractNumId w:val="6"/>
  </w:num>
  <w:num w:numId="6" w16cid:durableId="1532112280">
    <w:abstractNumId w:val="4"/>
  </w:num>
  <w:num w:numId="7" w16cid:durableId="50004726">
    <w:abstractNumId w:val="2"/>
  </w:num>
  <w:num w:numId="8" w16cid:durableId="187272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2A"/>
    <w:rsid w:val="000172B9"/>
    <w:rsid w:val="0002171A"/>
    <w:rsid w:val="00053099"/>
    <w:rsid w:val="000647D2"/>
    <w:rsid w:val="00095F6E"/>
    <w:rsid w:val="000B3B21"/>
    <w:rsid w:val="000C018E"/>
    <w:rsid w:val="00131051"/>
    <w:rsid w:val="001425FD"/>
    <w:rsid w:val="0017583A"/>
    <w:rsid w:val="001763E3"/>
    <w:rsid w:val="00191F46"/>
    <w:rsid w:val="001A5529"/>
    <w:rsid w:val="001B6E9B"/>
    <w:rsid w:val="001F5A9F"/>
    <w:rsid w:val="00217079"/>
    <w:rsid w:val="0023055E"/>
    <w:rsid w:val="00237180"/>
    <w:rsid w:val="002447F3"/>
    <w:rsid w:val="00255B80"/>
    <w:rsid w:val="0026276D"/>
    <w:rsid w:val="00277CF8"/>
    <w:rsid w:val="00285DE1"/>
    <w:rsid w:val="0029683B"/>
    <w:rsid w:val="002A74C1"/>
    <w:rsid w:val="002B41F7"/>
    <w:rsid w:val="002B4260"/>
    <w:rsid w:val="002D7E3D"/>
    <w:rsid w:val="002F235F"/>
    <w:rsid w:val="00346A45"/>
    <w:rsid w:val="00383605"/>
    <w:rsid w:val="003D3FCC"/>
    <w:rsid w:val="003E3C52"/>
    <w:rsid w:val="00424AEA"/>
    <w:rsid w:val="0044183D"/>
    <w:rsid w:val="00445429"/>
    <w:rsid w:val="00453FAC"/>
    <w:rsid w:val="004568BA"/>
    <w:rsid w:val="004D6BD6"/>
    <w:rsid w:val="00515F5F"/>
    <w:rsid w:val="00544045"/>
    <w:rsid w:val="0056032D"/>
    <w:rsid w:val="00581D92"/>
    <w:rsid w:val="00594DA0"/>
    <w:rsid w:val="005C4FEE"/>
    <w:rsid w:val="006069E2"/>
    <w:rsid w:val="00616DE4"/>
    <w:rsid w:val="006424E4"/>
    <w:rsid w:val="0067062A"/>
    <w:rsid w:val="00685F3C"/>
    <w:rsid w:val="0069446E"/>
    <w:rsid w:val="006A30E3"/>
    <w:rsid w:val="006B5218"/>
    <w:rsid w:val="006F2972"/>
    <w:rsid w:val="006F444A"/>
    <w:rsid w:val="007050C9"/>
    <w:rsid w:val="0072738F"/>
    <w:rsid w:val="00730F2F"/>
    <w:rsid w:val="007712CA"/>
    <w:rsid w:val="00773A9A"/>
    <w:rsid w:val="007C3324"/>
    <w:rsid w:val="007E2385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25735"/>
    <w:rsid w:val="0093724F"/>
    <w:rsid w:val="009423AA"/>
    <w:rsid w:val="00954EBD"/>
    <w:rsid w:val="00963DA1"/>
    <w:rsid w:val="0099471C"/>
    <w:rsid w:val="00996768"/>
    <w:rsid w:val="009F6174"/>
    <w:rsid w:val="00A10C66"/>
    <w:rsid w:val="00A266FE"/>
    <w:rsid w:val="00A40354"/>
    <w:rsid w:val="00A80AEF"/>
    <w:rsid w:val="00A81DAD"/>
    <w:rsid w:val="00A856EA"/>
    <w:rsid w:val="00AA3AF9"/>
    <w:rsid w:val="00AC1113"/>
    <w:rsid w:val="00B81A54"/>
    <w:rsid w:val="00B8218E"/>
    <w:rsid w:val="00B9493B"/>
    <w:rsid w:val="00BE16DC"/>
    <w:rsid w:val="00C02B53"/>
    <w:rsid w:val="00C35290"/>
    <w:rsid w:val="00C84117"/>
    <w:rsid w:val="00C93A88"/>
    <w:rsid w:val="00CB045F"/>
    <w:rsid w:val="00CB3D2A"/>
    <w:rsid w:val="00CE1BE8"/>
    <w:rsid w:val="00D26CD4"/>
    <w:rsid w:val="00D36D1B"/>
    <w:rsid w:val="00D46F78"/>
    <w:rsid w:val="00D81FCF"/>
    <w:rsid w:val="00DE4CFF"/>
    <w:rsid w:val="00E20EB2"/>
    <w:rsid w:val="00E24C05"/>
    <w:rsid w:val="00E549BE"/>
    <w:rsid w:val="00E63944"/>
    <w:rsid w:val="00EC4011"/>
    <w:rsid w:val="00F21B9C"/>
    <w:rsid w:val="00F314EA"/>
    <w:rsid w:val="00F43BFF"/>
    <w:rsid w:val="00F86F0C"/>
    <w:rsid w:val="00FA468C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881DD"/>
  <w15:chartTrackingRefBased/>
  <w15:docId w15:val="{8848DAAE-0E90-4C21-A611-B91DA271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171A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B426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B4260"/>
    <w:rPr>
      <w:vertAlign w:val="superscript"/>
    </w:rPr>
  </w:style>
  <w:style w:type="table" w:styleId="Lichtearcering">
    <w:name w:val="Light Shading"/>
    <w:basedOn w:val="Standaardtabe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25735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25735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Logboek%20kandidaat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488BDDF616647B14E6F02A98E31CD" ma:contentTypeVersion="13" ma:contentTypeDescription="Een nieuw document maken." ma:contentTypeScope="" ma:versionID="83b176e7814263f88f687062faa10279">
  <xsd:schema xmlns:xsd="http://www.w3.org/2001/XMLSchema" xmlns:xs="http://www.w3.org/2001/XMLSchema" xmlns:p="http://schemas.microsoft.com/office/2006/metadata/properties" xmlns:ns2="edf650dd-68a3-4ff8-a81e-f15eb924d68f" xmlns:ns3="35c6331a-2a23-464e-9aa5-03df216f8e92" targetNamespace="http://schemas.microsoft.com/office/2006/metadata/properties" ma:root="true" ma:fieldsID="7d12dcacd79522b38473dae8b142c766" ns2:_="" ns3:_="">
    <xsd:import namespace="edf650dd-68a3-4ff8-a81e-f15eb924d68f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650dd-68a3-4ff8-a81e-f15eb924d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41AC74-C79C-49D8-9CB4-01FCC31EC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650dd-68a3-4ff8-a81e-f15eb924d68f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Logboek kandidaat</Template>
  <TotalTime>95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Husseen Aden</cp:lastModifiedBy>
  <cp:revision>6</cp:revision>
  <dcterms:created xsi:type="dcterms:W3CDTF">2022-07-18T09:31:00Z</dcterms:created>
  <dcterms:modified xsi:type="dcterms:W3CDTF">2025-03-18T09:27:00Z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0x010100B09488BDDF616647B14E6F02A98E31CD</vt:lpwstr>
  </property>
  <property fmtid="{D5CDD505-2E9C-101B-9397-08002B2CF9AE}" pid="3" name="Order">
    <vt:r8>11457400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